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0939" w14:textId="406CEB7E" w:rsidR="00377A54" w:rsidRDefault="008A2D03" w:rsidP="00377A54">
      <w:pPr>
        <w:pStyle w:val="Titre1"/>
      </w:pPr>
      <w:r>
        <w:t xml:space="preserve">Annexe </w:t>
      </w:r>
      <w:r w:rsidR="00FC4411">
        <w:t>2</w:t>
      </w:r>
      <w:r>
        <w:t xml:space="preserve"> – </w:t>
      </w:r>
      <w:r w:rsidR="00FC4411">
        <w:t>Images, exercice</w:t>
      </w:r>
    </w:p>
    <w:p w14:paraId="382F9085" w14:textId="037AC305" w:rsidR="00C31FE2" w:rsidRDefault="00C31FE2" w:rsidP="00C31FE2"/>
    <w:p w14:paraId="17983B76" w14:textId="21AD5423" w:rsidR="00FC4411" w:rsidRDefault="00FC4411" w:rsidP="00C31FE2">
      <w:r>
        <w:t>Dans cette annexe, on va coder un composant sans état représentant un lecteur vidéo :</w:t>
      </w:r>
    </w:p>
    <w:p w14:paraId="118181BC" w14:textId="305AB38F" w:rsidR="00FC4411" w:rsidRDefault="00FC4411" w:rsidP="00C31FE2"/>
    <w:p w14:paraId="22A73983" w14:textId="4CA3E9AC" w:rsidR="00FC4411" w:rsidRDefault="00EB0C82" w:rsidP="00EB0C8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484B2B" wp14:editId="291DAB47">
            <wp:extent cx="2971800" cy="57384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75" r="36404"/>
                    <a:stretch/>
                  </pic:blipFill>
                  <pic:spPr bwMode="auto">
                    <a:xfrm>
                      <a:off x="0" y="0"/>
                      <a:ext cx="2974319" cy="5743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2D96C" w14:textId="125A2EAC" w:rsidR="00FC4411" w:rsidRDefault="00FC4411" w:rsidP="00FC4411"/>
    <w:p w14:paraId="28BD452B" w14:textId="1868E17A" w:rsidR="00072A51" w:rsidRDefault="00072A51" w:rsidP="00072A51">
      <w:pPr>
        <w:pStyle w:val="Paragraphedeliste"/>
        <w:numPr>
          <w:ilvl w:val="0"/>
          <w:numId w:val="14"/>
        </w:numPr>
      </w:pPr>
      <w:r>
        <w:t xml:space="preserve">Créez un nouveau projet </w:t>
      </w:r>
      <w:proofErr w:type="gramStart"/>
      <w:r>
        <w:t>(</w:t>
      </w:r>
      <w:r w:rsidR="00534D2D">
        <w:t xml:space="preserve"> Utiliser</w:t>
      </w:r>
      <w:proofErr w:type="gramEnd"/>
      <w:r w:rsidR="00534D2D">
        <w:t xml:space="preserve"> </w:t>
      </w:r>
      <w:proofErr w:type="spellStart"/>
      <w:r w:rsidR="00534D2D">
        <w:t>ModeleDepart</w:t>
      </w:r>
      <w:proofErr w:type="spellEnd"/>
      <w:r w:rsidR="00534D2D">
        <w:t xml:space="preserve">, </w:t>
      </w:r>
      <w:r>
        <w:t xml:space="preserve"> Voir Annexe 1 )</w:t>
      </w:r>
    </w:p>
    <w:p w14:paraId="0CB768F4" w14:textId="77777777" w:rsidR="00072A51" w:rsidRPr="00FC4411" w:rsidRDefault="00072A51" w:rsidP="00072A51">
      <w:pPr>
        <w:pStyle w:val="Paragraphedeliste"/>
      </w:pPr>
    </w:p>
    <w:p w14:paraId="344B0C3C" w14:textId="3E212C25" w:rsidR="00FC4411" w:rsidRDefault="00FC4411" w:rsidP="00FC4411">
      <w:pPr>
        <w:rPr>
          <w:noProof/>
        </w:rPr>
      </w:pPr>
    </w:p>
    <w:p w14:paraId="19A752D2" w14:textId="72409B5B" w:rsidR="00FC4411" w:rsidRDefault="00FC4411" w:rsidP="00FC4411">
      <w:pPr>
        <w:pStyle w:val="Paragraphedeliste"/>
        <w:numPr>
          <w:ilvl w:val="0"/>
          <w:numId w:val="12"/>
        </w:numPr>
      </w:pPr>
      <w:r>
        <w:t xml:space="preserve">Réviser les différences du </w:t>
      </w:r>
      <w:proofErr w:type="spellStart"/>
      <w:r>
        <w:t>flexbox</w:t>
      </w:r>
      <w:proofErr w:type="spellEnd"/>
      <w:r>
        <w:t xml:space="preserve"> quand on travaille avec </w:t>
      </w:r>
      <w:proofErr w:type="spellStart"/>
      <w:r>
        <w:t>ReactNative</w:t>
      </w:r>
      <w:proofErr w:type="spellEnd"/>
    </w:p>
    <w:p w14:paraId="3394F239" w14:textId="2A132513" w:rsidR="00EB0C82" w:rsidRDefault="00EB0C82" w:rsidP="00EB0C82"/>
    <w:p w14:paraId="3B8203AC" w14:textId="05D3B90D" w:rsidR="00EB0C82" w:rsidRDefault="00EB0C82" w:rsidP="00EB0C82"/>
    <w:p w14:paraId="266ED9DA" w14:textId="05A84788" w:rsidR="00EB0C82" w:rsidRDefault="00EB0C82" w:rsidP="00EB0C82"/>
    <w:p w14:paraId="23CCDCE3" w14:textId="77777777" w:rsidR="00EB0C82" w:rsidRDefault="00EB0C82" w:rsidP="00EB0C82"/>
    <w:p w14:paraId="4A1A38D6" w14:textId="004F4ECE" w:rsidR="00FC4411" w:rsidRDefault="00FC4411" w:rsidP="00FC4411">
      <w:pPr>
        <w:pStyle w:val="Paragraphedeliste"/>
        <w:numPr>
          <w:ilvl w:val="0"/>
          <w:numId w:val="12"/>
        </w:numPr>
      </w:pPr>
      <w:r>
        <w:t>Images :</w:t>
      </w:r>
    </w:p>
    <w:p w14:paraId="7D8ED414" w14:textId="4657F61A" w:rsidR="00FC4411" w:rsidRDefault="00FC4411" w:rsidP="00FC4411"/>
    <w:p w14:paraId="37890B9A" w14:textId="08651118" w:rsidR="00FC4411" w:rsidRDefault="00FC4411" w:rsidP="00FC4411">
      <w:pPr>
        <w:ind w:left="720"/>
      </w:pPr>
      <w:r>
        <w:t xml:space="preserve">Locale au projet : appel de la méthode </w:t>
      </w:r>
      <w:proofErr w:type="spellStart"/>
      <w:r>
        <w:t>require</w:t>
      </w:r>
      <w:proofErr w:type="spellEnd"/>
      <w:r>
        <w:t xml:space="preserve"> </w:t>
      </w:r>
    </w:p>
    <w:p w14:paraId="284D857C" w14:textId="4106AFA0" w:rsidR="00FC4411" w:rsidRDefault="00FC4411" w:rsidP="00FC4411">
      <w:pPr>
        <w:ind w:left="720"/>
      </w:pPr>
    </w:p>
    <w:p w14:paraId="388C7534" w14:textId="45E0488D" w:rsidR="00FC4411" w:rsidRDefault="00FC4411" w:rsidP="00FC4411">
      <w:pPr>
        <w:ind w:left="720"/>
      </w:pPr>
      <w:r>
        <w:t xml:space="preserve">Ex. : </w:t>
      </w:r>
      <w:proofErr w:type="spellStart"/>
      <w:r w:rsidR="00001A9C">
        <w:t>const</w:t>
      </w:r>
      <w:proofErr w:type="spellEnd"/>
      <w:r w:rsidR="00001A9C">
        <w:t xml:space="preserve"> </w:t>
      </w:r>
      <w:proofErr w:type="spellStart"/>
      <w:r w:rsidR="00001A9C">
        <w:t>imagePlay</w:t>
      </w:r>
      <w:proofErr w:type="spellEnd"/>
      <w:r w:rsidR="00001A9C">
        <w:t xml:space="preserve"> = </w:t>
      </w:r>
      <w:proofErr w:type="spellStart"/>
      <w:r w:rsidR="00001A9C">
        <w:t>require</w:t>
      </w:r>
      <w:proofErr w:type="spellEnd"/>
      <w:r w:rsidR="00001A9C">
        <w:t xml:space="preserve"> (‘../assets/images/play.png’)</w:t>
      </w:r>
    </w:p>
    <w:p w14:paraId="6B97A3B1" w14:textId="77777777" w:rsidR="00EB0C82" w:rsidRDefault="00EB0C82" w:rsidP="00FC4411">
      <w:pPr>
        <w:ind w:left="720"/>
      </w:pPr>
    </w:p>
    <w:p w14:paraId="741DA688" w14:textId="0542B7F3" w:rsidR="00FC4411" w:rsidRDefault="00FC4411" w:rsidP="00FC4411">
      <w:pPr>
        <w:ind w:left="720"/>
      </w:pPr>
      <w:r>
        <w:t xml:space="preserve">Sur le web : utiliser un </w:t>
      </w:r>
      <w:proofErr w:type="spellStart"/>
      <w:r>
        <w:t>uri</w:t>
      </w:r>
      <w:proofErr w:type="spellEnd"/>
      <w:r>
        <w:t xml:space="preserve"> </w:t>
      </w:r>
    </w:p>
    <w:p w14:paraId="2247D69B" w14:textId="3900C1D0" w:rsidR="00FC4411" w:rsidRDefault="00FC4411" w:rsidP="00FC4411">
      <w:pPr>
        <w:ind w:left="720"/>
      </w:pPr>
    </w:p>
    <w:p w14:paraId="6D1829AB" w14:textId="47B2B2B0" w:rsidR="00FC4411" w:rsidRDefault="00FC4411" w:rsidP="00FC4411">
      <w:pPr>
        <w:ind w:left="720"/>
      </w:pPr>
      <w:r>
        <w:t xml:space="preserve">Ex. : </w:t>
      </w:r>
      <w:proofErr w:type="spellStart"/>
      <w:r w:rsidR="00001A9C">
        <w:t>const</w:t>
      </w:r>
      <w:proofErr w:type="spellEnd"/>
      <w:r w:rsidR="00001A9C">
        <w:t xml:space="preserve"> </w:t>
      </w:r>
      <w:proofErr w:type="spellStart"/>
      <w:r w:rsidR="00001A9C">
        <w:t>imgWeb</w:t>
      </w:r>
      <w:proofErr w:type="spellEnd"/>
      <w:r w:rsidR="00001A9C">
        <w:t xml:space="preserve"> = {</w:t>
      </w:r>
      <w:proofErr w:type="spellStart"/>
      <w:r w:rsidR="00001A9C">
        <w:t>uri</w:t>
      </w:r>
      <w:proofErr w:type="spellEnd"/>
      <w:r w:rsidR="00001A9C">
        <w:t> :’http://fwuefwuefwyuguyweg.jpg’}</w:t>
      </w:r>
    </w:p>
    <w:p w14:paraId="23D51750" w14:textId="40EC2696" w:rsidR="00FC4411" w:rsidRDefault="00FC4411" w:rsidP="00FC4411">
      <w:pPr>
        <w:ind w:left="720"/>
      </w:pPr>
    </w:p>
    <w:p w14:paraId="3E91301E" w14:textId="6F779691" w:rsidR="00FC4411" w:rsidRDefault="00D70F35" w:rsidP="00FC4411">
      <w:pPr>
        <w:ind w:left="720"/>
      </w:pPr>
      <w:r>
        <w:t xml:space="preserve">*** Attention, si l'image est une ressource </w:t>
      </w:r>
      <w:proofErr w:type="spellStart"/>
      <w:r>
        <w:t>uri</w:t>
      </w:r>
      <w:proofErr w:type="spellEnd"/>
      <w:r>
        <w:t xml:space="preserve">, on doit lui donner un </w:t>
      </w:r>
      <w:proofErr w:type="spellStart"/>
      <w:r>
        <w:t>width</w:t>
      </w:r>
      <w:proofErr w:type="spellEnd"/>
      <w:r>
        <w:t xml:space="preserve"> et un </w:t>
      </w:r>
      <w:proofErr w:type="spellStart"/>
      <w:r>
        <w:t>height</w:t>
      </w:r>
      <w:proofErr w:type="spellEnd"/>
      <w:r>
        <w:t xml:space="preserve"> </w:t>
      </w:r>
    </w:p>
    <w:p w14:paraId="59D823E6" w14:textId="53E605B2" w:rsidR="00D70F35" w:rsidRDefault="00D70F35" w:rsidP="00FC4411">
      <w:pPr>
        <w:ind w:left="720"/>
      </w:pPr>
    </w:p>
    <w:p w14:paraId="3A756105" w14:textId="6C599E84" w:rsidR="00D70F35" w:rsidRDefault="00D70F35" w:rsidP="00FC4411">
      <w:pPr>
        <w:ind w:left="720"/>
      </w:pPr>
    </w:p>
    <w:p w14:paraId="25285E7F" w14:textId="45232C48" w:rsidR="00FC4411" w:rsidRDefault="00FC4411" w:rsidP="00FC4411">
      <w:pPr>
        <w:pStyle w:val="Paragraphedeliste"/>
        <w:numPr>
          <w:ilvl w:val="0"/>
          <w:numId w:val="12"/>
        </w:numPr>
      </w:pPr>
      <w:r>
        <w:t xml:space="preserve">Composants </w:t>
      </w:r>
      <w:proofErr w:type="spellStart"/>
      <w:r>
        <w:t>ReactNative</w:t>
      </w:r>
      <w:proofErr w:type="spellEnd"/>
      <w:r>
        <w:t xml:space="preserve"> : </w:t>
      </w:r>
      <w:r w:rsidRPr="00D70F35">
        <w:rPr>
          <w:rFonts w:ascii="Courier New" w:hAnsi="Courier New" w:cs="Courier New"/>
        </w:rPr>
        <w:t>&lt;Image&gt;, &lt;</w:t>
      </w:r>
      <w:proofErr w:type="spellStart"/>
      <w:r w:rsidRPr="00D70F35">
        <w:rPr>
          <w:rFonts w:ascii="Courier New" w:hAnsi="Courier New" w:cs="Courier New"/>
        </w:rPr>
        <w:t>ImageBackground</w:t>
      </w:r>
      <w:proofErr w:type="spellEnd"/>
      <w:r w:rsidRPr="00D70F35">
        <w:rPr>
          <w:rFonts w:ascii="Courier New" w:hAnsi="Courier New" w:cs="Courier New"/>
        </w:rPr>
        <w:t>&gt;</w:t>
      </w:r>
    </w:p>
    <w:p w14:paraId="7166A995" w14:textId="0A84BAC2" w:rsidR="00D70F35" w:rsidRDefault="00D70F35" w:rsidP="00D70F35">
      <w:pPr>
        <w:pStyle w:val="Paragraphedeliste"/>
      </w:pPr>
    </w:p>
    <w:p w14:paraId="72C2D20F" w14:textId="77777777" w:rsidR="00D70F35" w:rsidRDefault="00D70F35" w:rsidP="00D70F35">
      <w:pPr>
        <w:pStyle w:val="Paragraphedeliste"/>
        <w:numPr>
          <w:ilvl w:val="0"/>
          <w:numId w:val="13"/>
        </w:numPr>
      </w:pPr>
      <w:r>
        <w:t xml:space="preserve">Pour leur associer une ressource image : </w:t>
      </w:r>
    </w:p>
    <w:p w14:paraId="51949735" w14:textId="77777777" w:rsidR="00D70F35" w:rsidRDefault="00D70F35" w:rsidP="00D70F35">
      <w:pPr>
        <w:pStyle w:val="Paragraphedeliste"/>
        <w:ind w:left="1080"/>
      </w:pPr>
    </w:p>
    <w:p w14:paraId="20FD613F" w14:textId="17C1BD37" w:rsidR="00D70F35" w:rsidRDefault="00D70F35" w:rsidP="00D70F35">
      <w:pPr>
        <w:pStyle w:val="Paragraphedeliste"/>
        <w:ind w:left="1080"/>
        <w:rPr>
          <w:rFonts w:ascii="Courier New" w:hAnsi="Courier New" w:cs="Courier New"/>
        </w:rPr>
      </w:pPr>
      <w:r w:rsidRPr="00D70F35">
        <w:rPr>
          <w:rFonts w:ascii="Courier New" w:hAnsi="Courier New" w:cs="Courier New"/>
        </w:rPr>
        <w:t>&lt;Image source</w:t>
      </w:r>
      <w:proofErr w:type="gramStart"/>
      <w:r w:rsidRPr="00D70F35">
        <w:rPr>
          <w:rFonts w:ascii="Courier New" w:hAnsi="Courier New" w:cs="Courier New"/>
        </w:rPr>
        <w:t xml:space="preserve">={  </w:t>
      </w:r>
      <w:proofErr w:type="gramEnd"/>
      <w:r w:rsidRPr="00D70F35"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cs="Courier New"/>
        </w:rPr>
        <w:t xml:space="preserve">      </w:t>
      </w:r>
      <w:r w:rsidRPr="00D70F35">
        <w:rPr>
          <w:rFonts w:ascii="Courier New" w:hAnsi="Courier New" w:cs="Courier New"/>
        </w:rPr>
        <w:t>}&gt;&lt;/Image&gt;</w:t>
      </w:r>
    </w:p>
    <w:p w14:paraId="45505FBA" w14:textId="2D154EE3" w:rsidR="00497BAB" w:rsidRDefault="00497BAB" w:rsidP="00497BAB"/>
    <w:p w14:paraId="2580203A" w14:textId="3F6108AB" w:rsidR="00497BAB" w:rsidRDefault="00497BAB" w:rsidP="00497BAB"/>
    <w:p w14:paraId="0896596C" w14:textId="0AF13AC9" w:rsidR="00497BAB" w:rsidRDefault="00497BAB" w:rsidP="00497BAB"/>
    <w:p w14:paraId="6368ED7C" w14:textId="4B6B9E4A" w:rsidR="00497BAB" w:rsidRDefault="00497BAB" w:rsidP="00497BAB"/>
    <w:p w14:paraId="7AA45A77" w14:textId="62A6EF47" w:rsidR="00497BAB" w:rsidRDefault="00497BAB" w:rsidP="00497BAB">
      <w:pPr>
        <w:pStyle w:val="Titre2"/>
      </w:pPr>
      <w:r>
        <w:t xml:space="preserve">Se faire un plan : </w:t>
      </w:r>
    </w:p>
    <w:p w14:paraId="39366DA1" w14:textId="78189679" w:rsidR="000E53AA" w:rsidRDefault="000E53AA" w:rsidP="000E53AA"/>
    <w:p w14:paraId="625189C1" w14:textId="6D1E9D3B" w:rsidR="000E53AA" w:rsidRDefault="000E53AA" w:rsidP="000E53AA"/>
    <w:p w14:paraId="4A82E4C2" w14:textId="1A8EB7ED" w:rsidR="000E53AA" w:rsidRDefault="000E53AA" w:rsidP="000E53AA"/>
    <w:p w14:paraId="7032C394" w14:textId="668605B7" w:rsidR="000E53AA" w:rsidRDefault="000E53AA" w:rsidP="000E53AA"/>
    <w:p w14:paraId="3E962E8C" w14:textId="22848E5F" w:rsidR="000E53AA" w:rsidRDefault="000E53AA" w:rsidP="000E53AA"/>
    <w:p w14:paraId="5256A05D" w14:textId="6052DF0F" w:rsidR="000E53AA" w:rsidRDefault="000E53AA" w:rsidP="000E53AA"/>
    <w:p w14:paraId="66442308" w14:textId="5F00C8EA" w:rsidR="000E53AA" w:rsidRDefault="000E53AA" w:rsidP="000E53AA"/>
    <w:p w14:paraId="3C289F23" w14:textId="7D6DCB4A" w:rsidR="000E53AA" w:rsidRDefault="000E53AA" w:rsidP="000E53AA"/>
    <w:p w14:paraId="781CE452" w14:textId="0770032C" w:rsidR="000E53AA" w:rsidRDefault="000E53AA" w:rsidP="000E53AA"/>
    <w:p w14:paraId="6F365951" w14:textId="130D6A52" w:rsidR="000E53AA" w:rsidRDefault="000E53AA" w:rsidP="000E53AA"/>
    <w:p w14:paraId="04B482DE" w14:textId="1C0D1F2B" w:rsidR="000E53AA" w:rsidRDefault="000E53AA" w:rsidP="000E53AA"/>
    <w:p w14:paraId="3E718804" w14:textId="247BE1AA" w:rsidR="000E53AA" w:rsidRDefault="000E53AA" w:rsidP="000E53AA"/>
    <w:p w14:paraId="3F8CF2ED" w14:textId="1D504278" w:rsidR="000E53AA" w:rsidRDefault="000E53AA" w:rsidP="000E53AA"/>
    <w:p w14:paraId="2B12BD4D" w14:textId="08F5064C" w:rsidR="000E53AA" w:rsidRDefault="000E53AA" w:rsidP="000E53AA"/>
    <w:p w14:paraId="3AFF447C" w14:textId="6DF32FB2" w:rsidR="000E53AA" w:rsidRDefault="000E53AA" w:rsidP="000E53AA"/>
    <w:p w14:paraId="2579BA06" w14:textId="49E2437B" w:rsidR="000E53AA" w:rsidRDefault="000E53AA" w:rsidP="000E53AA"/>
    <w:p w14:paraId="0843B495" w14:textId="28736503" w:rsidR="000E53AA" w:rsidRDefault="000E53AA" w:rsidP="000E53AA"/>
    <w:p w14:paraId="6DF6F65C" w14:textId="36561232" w:rsidR="000E53AA" w:rsidRDefault="000E53AA" w:rsidP="000E53AA"/>
    <w:p w14:paraId="1F04DBDC" w14:textId="18735CA5" w:rsidR="000E53AA" w:rsidRDefault="000E53AA" w:rsidP="000E53AA"/>
    <w:p w14:paraId="1CB5D1A1" w14:textId="0637BCFF" w:rsidR="000E53AA" w:rsidRDefault="000E53AA" w:rsidP="000E53AA"/>
    <w:p w14:paraId="235A3C42" w14:textId="57C67D9A" w:rsidR="000E53AA" w:rsidRDefault="000E53AA" w:rsidP="000E53AA"/>
    <w:p w14:paraId="74CD5DAD" w14:textId="3B802E81" w:rsidR="000E53AA" w:rsidRDefault="000E53AA" w:rsidP="000E53AA">
      <w:pPr>
        <w:pStyle w:val="Titre2"/>
      </w:pPr>
      <w:r>
        <w:t>Noms de fichiers versus noms des composants</w:t>
      </w:r>
    </w:p>
    <w:p w14:paraId="3F84CF20" w14:textId="650AC44E" w:rsidR="000E53AA" w:rsidRDefault="000E53AA" w:rsidP="000E53AA"/>
    <w:p w14:paraId="6919E1B0" w14:textId="7BE6CAB7" w:rsidR="000E53AA" w:rsidRDefault="000E53AA" w:rsidP="000E53AA"/>
    <w:p w14:paraId="5FFBD55A" w14:textId="069BA727" w:rsidR="000E53AA" w:rsidRDefault="000E53AA" w:rsidP="000E53AA">
      <w:r>
        <w:t xml:space="preserve">Jusqu'à présent, on utilise exclusivement le fichier </w:t>
      </w:r>
      <w:r w:rsidR="00534D2D">
        <w:t>index</w:t>
      </w:r>
      <w:r>
        <w:t xml:space="preserve">.js </w:t>
      </w:r>
    </w:p>
    <w:p w14:paraId="637F66AA" w14:textId="29927634" w:rsidR="000E53AA" w:rsidRDefault="000E53AA" w:rsidP="000E53AA"/>
    <w:p w14:paraId="72CD78B0" w14:textId="58FA5CE6" w:rsidR="000E53AA" w:rsidRDefault="000E53AA" w:rsidP="000E53AA">
      <w:r>
        <w:t xml:space="preserve">On peut placer </w:t>
      </w:r>
      <w:proofErr w:type="gramStart"/>
      <w:r>
        <w:t>( on</w:t>
      </w:r>
      <w:proofErr w:type="gramEnd"/>
      <w:r>
        <w:t xml:space="preserve"> le fera ) chaque composant dans son propre fichier .</w:t>
      </w:r>
      <w:proofErr w:type="spellStart"/>
      <w:r>
        <w:t>js</w:t>
      </w:r>
      <w:proofErr w:type="spellEnd"/>
      <w:r>
        <w:t xml:space="preserve"> et importer les fichiers nécessaire dans </w:t>
      </w:r>
      <w:r w:rsidR="00534D2D">
        <w:t>index</w:t>
      </w:r>
      <w:r>
        <w:t>.js</w:t>
      </w:r>
    </w:p>
    <w:p w14:paraId="7E7FE293" w14:textId="0B240FB3" w:rsidR="000E53AA" w:rsidRDefault="000E53AA" w:rsidP="000E53AA"/>
    <w:p w14:paraId="3BE5EDD4" w14:textId="35BD1A33" w:rsidR="000E53AA" w:rsidRPr="000E53AA" w:rsidRDefault="000E53AA" w:rsidP="000E53AA">
      <w:pPr>
        <w:jc w:val="center"/>
        <w:rPr>
          <w:i/>
          <w:iCs/>
        </w:rPr>
      </w:pPr>
    </w:p>
    <w:sectPr w:rsidR="000E53AA" w:rsidRPr="000E53AA" w:rsidSect="00475893">
      <w:headerReference w:type="default" r:id="rId8"/>
      <w:footerReference w:type="default" r:id="rId9"/>
      <w:pgSz w:w="12240" w:h="15840"/>
      <w:pgMar w:top="1440" w:right="1325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3E5C6" w14:textId="77777777" w:rsidR="00B62DDD" w:rsidRDefault="00B62DDD" w:rsidP="00377A54">
      <w:r>
        <w:separator/>
      </w:r>
    </w:p>
  </w:endnote>
  <w:endnote w:type="continuationSeparator" w:id="0">
    <w:p w14:paraId="2A5F4CC7" w14:textId="77777777" w:rsidR="00B62DDD" w:rsidRDefault="00B62DDD" w:rsidP="0037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-294830465"/>
      <w:docPartObj>
        <w:docPartGallery w:val="Page Numbers (Bottom of Page)"/>
        <w:docPartUnique/>
      </w:docPartObj>
    </w:sdtPr>
    <w:sdtContent>
      <w:p w14:paraId="535130AA" w14:textId="77777777" w:rsidR="00377A54" w:rsidRPr="00377A54" w:rsidRDefault="00377A54" w:rsidP="00377A54">
        <w:pPr>
          <w:pStyle w:val="Titre1"/>
          <w:jc w:val="center"/>
          <w:rPr>
            <w:i/>
            <w:iCs/>
          </w:rPr>
        </w:pPr>
        <w:r w:rsidRPr="00377A54">
          <w:rPr>
            <w:rFonts w:cs="Cordia New" w:hint="cs"/>
            <w:i/>
            <w:iCs/>
          </w:rPr>
          <w:t>©</w:t>
        </w:r>
        <w:r w:rsidRPr="00377A54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6F53C4D" wp14:editId="4917277F">
                  <wp:simplePos x="0" y="0"/>
                  <wp:positionH relativeFrom="rightMargin">
                    <wp:posOffset>9524</wp:posOffset>
                  </wp:positionH>
                  <wp:positionV relativeFrom="bottomMargin">
                    <wp:posOffset>73024</wp:posOffset>
                  </wp:positionV>
                  <wp:extent cx="523875" cy="600075"/>
                  <wp:effectExtent l="0" t="0" r="28575" b="28575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6000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4E428" w14:textId="77777777" w:rsidR="00377A54" w:rsidRPr="00377A54" w:rsidRDefault="00377A54">
                              <w:pPr>
                                <w:jc w:val="center"/>
                                <w:rPr>
                                  <w:sz w:val="72"/>
                                  <w:szCs w:val="44"/>
                                </w:rPr>
                              </w:pP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 w:rsidRPr="00377A54">
                                <w:rPr>
                                  <w:sz w:val="72"/>
                                  <w:szCs w:val="44"/>
                                </w:rPr>
                                <w:instrText>PAGE    \* MERGEFORMAT</w:instrText>
                              </w: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separate"/>
                              </w:r>
                              <w:r w:rsidRPr="00377A54">
                                <w:rPr>
                                  <w:sz w:val="32"/>
                                  <w:szCs w:val="32"/>
                                  <w:lang w:val="fr-FR"/>
                                </w:rPr>
                                <w:t>2</w:t>
                              </w:r>
                              <w:r w:rsidRPr="00377A54">
                                <w:rPr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F53C4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7" type="#_x0000_t65" style="position:absolute;left:0;text-align:left;margin-left:.75pt;margin-top:5.75pt;width:41.2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" o:allowincell="f" adj="14135" strokecolor="gray" strokeweight=".25pt">
                  <v:textbox>
                    <w:txbxContent>
                      <w:p w14:paraId="1B54E428" w14:textId="77777777" w:rsidR="00377A54" w:rsidRPr="00377A54" w:rsidRDefault="00377A54">
                        <w:pPr>
                          <w:jc w:val="center"/>
                          <w:rPr>
                            <w:sz w:val="72"/>
                            <w:szCs w:val="44"/>
                          </w:rPr>
                        </w:pPr>
                        <w:r w:rsidRPr="00377A54">
                          <w:rPr>
                            <w:sz w:val="44"/>
                            <w:szCs w:val="44"/>
                          </w:rPr>
                          <w:fldChar w:fldCharType="begin"/>
                        </w:r>
                        <w:r w:rsidRPr="00377A54">
                          <w:rPr>
                            <w:sz w:val="72"/>
                            <w:szCs w:val="44"/>
                          </w:rPr>
                          <w:instrText>PAGE    \* MERGEFORMAT</w:instrText>
                        </w:r>
                        <w:r w:rsidRPr="00377A54">
                          <w:rPr>
                            <w:sz w:val="44"/>
                            <w:szCs w:val="44"/>
                          </w:rPr>
                          <w:fldChar w:fldCharType="separate"/>
                        </w:r>
                        <w:r w:rsidRPr="00377A54">
                          <w:rPr>
                            <w:sz w:val="32"/>
                            <w:szCs w:val="32"/>
                            <w:lang w:val="fr-FR"/>
                          </w:rPr>
                          <w:t>2</w:t>
                        </w:r>
                        <w:r w:rsidRPr="00377A54">
                          <w:rPr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77A54">
          <w:rPr>
            <w:i/>
            <w:iCs/>
          </w:rPr>
          <w:t xml:space="preserve"> Éric </w:t>
        </w:r>
        <w:proofErr w:type="spellStart"/>
        <w:r w:rsidRPr="00377A54">
          <w:rPr>
            <w:i/>
            <w:iCs/>
          </w:rPr>
          <w:t>Labonté</w:t>
        </w:r>
        <w:proofErr w:type="spellEnd"/>
        <w:r w:rsidRPr="00377A54">
          <w:rPr>
            <w:i/>
            <w:iCs/>
          </w:rPr>
          <w:t>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3729D" w14:textId="77777777" w:rsidR="00B62DDD" w:rsidRDefault="00B62DDD" w:rsidP="00377A54">
      <w:r>
        <w:separator/>
      </w:r>
    </w:p>
  </w:footnote>
  <w:footnote w:type="continuationSeparator" w:id="0">
    <w:p w14:paraId="5721213D" w14:textId="77777777" w:rsidR="00B62DDD" w:rsidRDefault="00B62DDD" w:rsidP="0037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0D45" w14:textId="77777777" w:rsidR="00377A54" w:rsidRDefault="00377A5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59B6D7" wp14:editId="27C837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234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852FE98" w14:textId="77777777" w:rsidR="00377A54" w:rsidRDefault="0016074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59B6D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" o:allowoverlap="f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852FE98" w14:textId="77777777" w:rsidR="00377A54" w:rsidRDefault="0016074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 – développement d’APPS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88A"/>
    <w:multiLevelType w:val="hybridMultilevel"/>
    <w:tmpl w:val="6212BD64"/>
    <w:lvl w:ilvl="0" w:tplc="1AE878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8728B"/>
    <w:multiLevelType w:val="hybridMultilevel"/>
    <w:tmpl w:val="908A6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54FA3"/>
    <w:multiLevelType w:val="hybridMultilevel"/>
    <w:tmpl w:val="AB6827DC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D2A21"/>
    <w:multiLevelType w:val="hybridMultilevel"/>
    <w:tmpl w:val="040C9A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845A2"/>
    <w:multiLevelType w:val="hybridMultilevel"/>
    <w:tmpl w:val="5DF62B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339DD"/>
    <w:multiLevelType w:val="hybridMultilevel"/>
    <w:tmpl w:val="00E6C1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F7676"/>
    <w:multiLevelType w:val="hybridMultilevel"/>
    <w:tmpl w:val="E0326BB8"/>
    <w:lvl w:ilvl="0" w:tplc="9542A922">
      <w:start w:val="4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755E0D"/>
    <w:multiLevelType w:val="hybridMultilevel"/>
    <w:tmpl w:val="3ACCFB00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F221F3F"/>
    <w:multiLevelType w:val="hybridMultilevel"/>
    <w:tmpl w:val="3606F192"/>
    <w:lvl w:ilvl="0" w:tplc="AEBA95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0797072"/>
    <w:multiLevelType w:val="hybridMultilevel"/>
    <w:tmpl w:val="B268E3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D4F0E"/>
    <w:multiLevelType w:val="hybridMultilevel"/>
    <w:tmpl w:val="2D9C458C"/>
    <w:lvl w:ilvl="0" w:tplc="49DA999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BA6173"/>
    <w:multiLevelType w:val="hybridMultilevel"/>
    <w:tmpl w:val="7D384F3A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36F3F"/>
    <w:multiLevelType w:val="hybridMultilevel"/>
    <w:tmpl w:val="83A4C7A6"/>
    <w:lvl w:ilvl="0" w:tplc="88860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5830B8"/>
    <w:multiLevelType w:val="hybridMultilevel"/>
    <w:tmpl w:val="92682E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90834">
    <w:abstractNumId w:val="4"/>
  </w:num>
  <w:num w:numId="2" w16cid:durableId="1342584218">
    <w:abstractNumId w:val="3"/>
  </w:num>
  <w:num w:numId="3" w16cid:durableId="2083790366">
    <w:abstractNumId w:val="10"/>
  </w:num>
  <w:num w:numId="4" w16cid:durableId="140271123">
    <w:abstractNumId w:val="9"/>
  </w:num>
  <w:num w:numId="5" w16cid:durableId="1241406801">
    <w:abstractNumId w:val="12"/>
  </w:num>
  <w:num w:numId="6" w16cid:durableId="319358230">
    <w:abstractNumId w:val="7"/>
  </w:num>
  <w:num w:numId="7" w16cid:durableId="1499807778">
    <w:abstractNumId w:val="2"/>
  </w:num>
  <w:num w:numId="8" w16cid:durableId="896553599">
    <w:abstractNumId w:val="6"/>
  </w:num>
  <w:num w:numId="9" w16cid:durableId="818881103">
    <w:abstractNumId w:val="11"/>
  </w:num>
  <w:num w:numId="10" w16cid:durableId="1954902702">
    <w:abstractNumId w:val="8"/>
  </w:num>
  <w:num w:numId="11" w16cid:durableId="323440892">
    <w:abstractNumId w:val="5"/>
  </w:num>
  <w:num w:numId="12" w16cid:durableId="500584730">
    <w:abstractNumId w:val="1"/>
  </w:num>
  <w:num w:numId="13" w16cid:durableId="2059932616">
    <w:abstractNumId w:val="0"/>
  </w:num>
  <w:num w:numId="14" w16cid:durableId="13594261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93"/>
    <w:rsid w:val="00001A9C"/>
    <w:rsid w:val="00064B68"/>
    <w:rsid w:val="00072A51"/>
    <w:rsid w:val="000A7AF3"/>
    <w:rsid w:val="000E53AA"/>
    <w:rsid w:val="00104451"/>
    <w:rsid w:val="00160749"/>
    <w:rsid w:val="00286117"/>
    <w:rsid w:val="00377A54"/>
    <w:rsid w:val="003D5459"/>
    <w:rsid w:val="003F2D54"/>
    <w:rsid w:val="00475893"/>
    <w:rsid w:val="00497BAB"/>
    <w:rsid w:val="004A0D0D"/>
    <w:rsid w:val="004A7B12"/>
    <w:rsid w:val="00534D2D"/>
    <w:rsid w:val="005F598A"/>
    <w:rsid w:val="00627C2E"/>
    <w:rsid w:val="007416D4"/>
    <w:rsid w:val="0084617A"/>
    <w:rsid w:val="00880F59"/>
    <w:rsid w:val="008A2D03"/>
    <w:rsid w:val="009B3E3E"/>
    <w:rsid w:val="00A17025"/>
    <w:rsid w:val="00B00CB9"/>
    <w:rsid w:val="00B62DDD"/>
    <w:rsid w:val="00C16A25"/>
    <w:rsid w:val="00C31FE2"/>
    <w:rsid w:val="00C9671E"/>
    <w:rsid w:val="00CB6889"/>
    <w:rsid w:val="00CD5E1C"/>
    <w:rsid w:val="00D07F6D"/>
    <w:rsid w:val="00D12AA7"/>
    <w:rsid w:val="00D3695D"/>
    <w:rsid w:val="00D65EDB"/>
    <w:rsid w:val="00D70F35"/>
    <w:rsid w:val="00DB7C3B"/>
    <w:rsid w:val="00EB0C82"/>
    <w:rsid w:val="00EB3F2C"/>
    <w:rsid w:val="00EC1E43"/>
    <w:rsid w:val="00ED0457"/>
    <w:rsid w:val="00ED47EE"/>
    <w:rsid w:val="00F51567"/>
    <w:rsid w:val="00F9098C"/>
    <w:rsid w:val="00FA0F75"/>
    <w:rsid w:val="00FC4411"/>
    <w:rsid w:val="00F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C4F28"/>
  <w15:chartTrackingRefBased/>
  <w15:docId w15:val="{F84AB9C3-1EB5-4415-80B9-C8E2AE75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B68"/>
    <w:pPr>
      <w:spacing w:line="240" w:lineRule="auto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7A54"/>
    <w:pPr>
      <w:keepNext/>
      <w:keepLines/>
      <w:spacing w:before="240"/>
      <w:outlineLvl w:val="0"/>
    </w:pPr>
    <w:rPr>
      <w:rFonts w:eastAsiaTheme="majorEastAsia" w:cstheme="majorBidi"/>
      <w:b/>
      <w:color w:val="92D05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A54"/>
    <w:pPr>
      <w:keepNext/>
      <w:keepLines/>
      <w:spacing w:before="40"/>
      <w:outlineLvl w:val="1"/>
    </w:pPr>
    <w:rPr>
      <w:rFonts w:eastAsiaTheme="majorEastAsia" w:cstheme="majorBidi"/>
      <w:b/>
      <w:color w:val="00B05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7A54"/>
    <w:rPr>
      <w:rFonts w:ascii="Cordia New" w:eastAsiaTheme="majorEastAsia" w:hAnsi="Cordia New" w:cstheme="majorBidi"/>
      <w:b/>
      <w:color w:val="92D05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7A54"/>
    <w:rPr>
      <w:rFonts w:ascii="Cordia New" w:eastAsiaTheme="majorEastAsia" w:hAnsi="Cordia New" w:cstheme="majorBidi"/>
      <w:b/>
      <w:color w:val="00B050"/>
      <w:sz w:val="36"/>
      <w:szCs w:val="26"/>
    </w:rPr>
  </w:style>
  <w:style w:type="character" w:styleId="Accentuationlgre">
    <w:name w:val="Subtle Emphasis"/>
    <w:basedOn w:val="Policepardfaut"/>
    <w:uiPriority w:val="19"/>
    <w:qFormat/>
    <w:rsid w:val="00377A54"/>
    <w:rPr>
      <w:rFonts w:ascii="Courier New" w:hAnsi="Courier New"/>
      <w:i w:val="0"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77A54"/>
    <w:rPr>
      <w:rFonts w:ascii="Cordia New" w:hAnsi="Cordia New"/>
      <w:sz w:val="36"/>
    </w:rPr>
  </w:style>
  <w:style w:type="paragraph" w:styleId="Pieddepage">
    <w:name w:val="footer"/>
    <w:basedOn w:val="Normal"/>
    <w:link w:val="Pieddepag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7A54"/>
    <w:rPr>
      <w:rFonts w:ascii="Cordia New" w:hAnsi="Cordia New"/>
      <w:sz w:val="36"/>
    </w:rPr>
  </w:style>
  <w:style w:type="paragraph" w:styleId="Sansinterligne">
    <w:name w:val="No Spacing"/>
    <w:uiPriority w:val="1"/>
    <w:qFormat/>
    <w:rsid w:val="00C31FE2"/>
    <w:pPr>
      <w:spacing w:line="240" w:lineRule="auto"/>
    </w:pPr>
    <w:rPr>
      <w:rFonts w:ascii="Cordia New" w:hAnsi="Cordia New"/>
      <w:sz w:val="36"/>
    </w:rPr>
  </w:style>
  <w:style w:type="paragraph" w:styleId="Paragraphedeliste">
    <w:name w:val="List Paragraph"/>
    <w:basedOn w:val="Normal"/>
    <w:uiPriority w:val="34"/>
    <w:qFormat/>
    <w:rsid w:val="004758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58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589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515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t23\ve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vert.dotx</Template>
  <TotalTime>1107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d’APPS mobiles</vt:lpstr>
    </vt:vector>
  </TitlesOfParts>
  <Company>CVM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d’APPS mobiles</dc:title>
  <dc:subject/>
  <dc:creator>Labonté Éric</dc:creator>
  <cp:keywords/>
  <dc:description/>
  <cp:lastModifiedBy>Khaoua Arslan</cp:lastModifiedBy>
  <cp:revision>17</cp:revision>
  <cp:lastPrinted>2023-10-27T19:07:00Z</cp:lastPrinted>
  <dcterms:created xsi:type="dcterms:W3CDTF">2023-10-26T12:24:00Z</dcterms:created>
  <dcterms:modified xsi:type="dcterms:W3CDTF">2024-11-28T22:01:00Z</dcterms:modified>
</cp:coreProperties>
</file>